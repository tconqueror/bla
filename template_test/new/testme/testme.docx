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037F" w14:textId="0C872CB9" w:rsidR="00AD09BC" w:rsidRPr="002F5374" w:rsidRDefault="002F5374">
      <w:pPr>
        <w:rPr>
          <w:lang w:val="en-US"/>
        </w:rPr>
      </w:pPr>
      <w:r>
        <w:rPr>
          <w:lang w:val="en-US"/>
        </w:rPr>
        <w:t>Testme</w:t>
      </w:r>
    </w:p>
    <w:sectPr w:rsidR="00AD09BC" w:rsidRPr="002F5374" w:rsidSect="00C4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AD"/>
    <w:rsid w:val="001113B1"/>
    <w:rsid w:val="0021031E"/>
    <w:rsid w:val="002C268F"/>
    <w:rsid w:val="002F5374"/>
    <w:rsid w:val="003C3D69"/>
    <w:rsid w:val="00474750"/>
    <w:rsid w:val="007F2936"/>
    <w:rsid w:val="00AD09BC"/>
    <w:rsid w:val="00C40E84"/>
    <w:rsid w:val="00D379E5"/>
    <w:rsid w:val="00F470AD"/>
    <w:rsid w:val="00F964FF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11AF"/>
  <w15:chartTrackingRefBased/>
  <w15:docId w15:val="{C868E044-5AD7-4888-822F-264E040E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
    <Relationship Id="rId1" Type="http://schemas.openxmlformats.org/officeDocument/2006/relationships/attachedTemplate" Target="file:///C:\Users\hoang\bla\testvba.dotm" TargetMode="Externa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ns0:Properties xmlns:ns0="http://schemas.openxmlformats.org/officeDocument/2006/extended-properties">
  <ns0:Template>testvba.dotm</ns0:Template>
  <ns0:TotalTime>0</ns0:TotalTime>
  <ns0:Pages>1</ns0:Pages>
  <ns0:Words>1</ns0:Words>
  <ns0:Characters>6</ns0:Characters>
  <ns0:Application>Microsoft Office Word</ns0:Application>
  <ns0:DocSecurity>0</ns0:DocSecurity>
  <ns0:Lines>1</ns0:Lines>
  <ns0:Paragraphs>1</ns0:Paragraphs>
  <ns0:ScaleCrop>false</ns0:ScaleCrop>
  <ns0:Company/>
  <ns0:LinksUpToDate>false</ns0:LinksUpToDate>
  <ns0:CharactersWithSpaces>6</ns0:CharactersWithSpaces>
  <ns0:SharedDoc>false</ns0:SharedDoc>
  <ns0:HyperlinksChanged>false</ns0:HyperlinksChanged>
  <ns0:AppVersion>16.0000</ns0:AppVersion>
</ns0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tconqueror</dc:creator>
  <cp:keywords/>
  <dc:description/>
  <cp:lastModifiedBy>tconqueror</cp:lastModifiedBy>
  <cp:revision>3</cp:revision>
  <dcterms:created xsi:type="dcterms:W3CDTF">2021-05-20T02:38:00Z</dcterms:created>
  <dcterms:modified xsi:type="dcterms:W3CDTF">2021-05-20T02:43:00Z</dcterms:modified>
</cp:coreProperties>
</file>